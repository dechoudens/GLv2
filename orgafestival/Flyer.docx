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BD" w:rsidRPr="000F17BD" w:rsidRDefault="00017400" w:rsidP="000F17B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1C859E" wp14:editId="5C3ECC3F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7553739" cy="2934031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29340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BB6" w:rsidRDefault="00000BB6" w:rsidP="00BF34C4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fr-CH"/>
                              </w:rPr>
                              <w:drawing>
                                <wp:inline distT="0" distB="0" distL="0" distR="0" wp14:anchorId="316D1649" wp14:editId="40FCBE8B">
                                  <wp:extent cx="2336734" cy="2646956"/>
                                  <wp:effectExtent l="0" t="0" r="6985" b="1270"/>
                                  <wp:docPr id="5" name="Image 5" descr="\\hes-nas-drize.hes.adhes.hesge.ch\Home_A\antoine.dechoude\Documents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\\hes-nas-drize.hes.adhes.hesge.ch\Home_A\antoine.dechoude\Documents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4187" cy="279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C4">
                              <w:rPr>
                                <w:b/>
                                <w:sz w:val="96"/>
                                <w:szCs w:val="96"/>
                              </w:rPr>
                              <w:t>OrgaFestival</w:t>
                            </w:r>
                          </w:p>
                          <w:p w:rsidR="00000BB6" w:rsidRDefault="00000BB6" w:rsidP="0001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859E" id="Rectangle 1" o:spid="_x0000_s1026" style="position:absolute;margin-left:0;margin-top:-70.8pt;width:594.8pt;height:231.0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" fillcolor="#70ad47 [3209]" strokecolor="white [3201]" strokeweight="1.5pt">
                <v:textbox>
                  <w:txbxContent>
                    <w:p w:rsidR="00000BB6" w:rsidRDefault="00000BB6" w:rsidP="00BF34C4">
                      <w:pPr>
                        <w:jc w:val="both"/>
                      </w:pPr>
                      <w:r>
                        <w:rPr>
                          <w:noProof/>
                          <w:lang w:eastAsia="fr-CH"/>
                        </w:rPr>
                        <w:drawing>
                          <wp:inline distT="0" distB="0" distL="0" distR="0" wp14:anchorId="316D1649" wp14:editId="40FCBE8B">
                            <wp:extent cx="2336734" cy="2646956"/>
                            <wp:effectExtent l="0" t="0" r="6985" b="1270"/>
                            <wp:docPr id="5" name="Image 5" descr="\\hes-nas-drize.hes.adhes.hesge.ch\Home_A\antoine.dechoude\Documents\Desktop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\\hes-nas-drize.hes.adhes.hesge.ch\Home_A\antoine.dechoude\Documents\Desktop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4187" cy="279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C4">
                        <w:rPr>
                          <w:b/>
                          <w:sz w:val="96"/>
                          <w:szCs w:val="96"/>
                        </w:rPr>
                        <w:t>OrgaFestival</w:t>
                      </w:r>
                    </w:p>
                    <w:p w:rsidR="00000BB6" w:rsidRDefault="00000BB6" w:rsidP="00017400"/>
                  </w:txbxContent>
                </v:textbox>
                <w10:wrap anchorx="page"/>
              </v:rect>
            </w:pict>
          </mc:Fallback>
        </mc:AlternateContent>
      </w:r>
    </w:p>
    <w:p w:rsidR="000F17BD" w:rsidRDefault="007B4A9C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C324" wp14:editId="229B1E29">
                <wp:simplePos x="0" y="0"/>
                <wp:positionH relativeFrom="column">
                  <wp:posOffset>4140835</wp:posOffset>
                </wp:positionH>
                <wp:positionV relativeFrom="paragraph">
                  <wp:posOffset>1707818</wp:posOffset>
                </wp:positionV>
                <wp:extent cx="2512750" cy="7767320"/>
                <wp:effectExtent l="0" t="0" r="20955" b="241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750" cy="7767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B6" w:rsidRDefault="00000BB6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B4A9C" w:rsidRDefault="007B4A9C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B4A9C" w:rsidRPr="00000BB6" w:rsidRDefault="007B4A9C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00BB6" w:rsidRPr="00000BB6" w:rsidRDefault="00000BB6" w:rsidP="00000BB6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00BB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Fonctionnalité</w:t>
                            </w:r>
                          </w:p>
                          <w:p w:rsidR="00000BB6" w:rsidRPr="00000BB6" w:rsidRDefault="00000BB6" w:rsidP="00000BB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0BB6">
                              <w:rPr>
                                <w:sz w:val="24"/>
                                <w:szCs w:val="24"/>
                              </w:rPr>
                              <w:t>Permet la création du planning de chaque scène</w:t>
                            </w:r>
                          </w:p>
                          <w:p w:rsidR="00000BB6" w:rsidRPr="00000BB6" w:rsidRDefault="00000BB6" w:rsidP="00000BB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0BB6">
                              <w:rPr>
                                <w:sz w:val="24"/>
                                <w:szCs w:val="24"/>
                              </w:rPr>
                              <w:t>Gestion du staff</w:t>
                            </w:r>
                          </w:p>
                          <w:p w:rsidR="00000BB6" w:rsidRPr="00000BB6" w:rsidRDefault="00000BB6" w:rsidP="00000BB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0BB6">
                              <w:rPr>
                                <w:sz w:val="24"/>
                                <w:szCs w:val="24"/>
                              </w:rPr>
                              <w:t>Impression du planning</w:t>
                            </w:r>
                          </w:p>
                          <w:p w:rsidR="00000BB6" w:rsidRPr="00000BB6" w:rsidRDefault="00000BB6" w:rsidP="00000BB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0BB6">
                              <w:rPr>
                                <w:sz w:val="24"/>
                                <w:szCs w:val="24"/>
                              </w:rPr>
                              <w:t>Gestion de la scène</w:t>
                            </w:r>
                          </w:p>
                          <w:p w:rsidR="00000BB6" w:rsidRPr="00000BB6" w:rsidRDefault="00000BB6" w:rsidP="00000BB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0BB6">
                              <w:rPr>
                                <w:sz w:val="24"/>
                                <w:szCs w:val="24"/>
                              </w:rPr>
                              <w:t>Accès personnalisé a son planning</w:t>
                            </w:r>
                          </w:p>
                          <w:p w:rsidR="00000BB6" w:rsidRPr="00000BB6" w:rsidRDefault="00000BB6" w:rsidP="00000B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00BB6" w:rsidRPr="00000BB6" w:rsidRDefault="00000BB6" w:rsidP="00A82F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00BB6" w:rsidRDefault="00000BB6" w:rsidP="00A82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0C324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margin-left:326.05pt;margin-top:134.45pt;width:197.85pt;height:61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00BB6" w:rsidRDefault="00000BB6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7B4A9C" w:rsidRDefault="007B4A9C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7B4A9C" w:rsidRPr="00000BB6" w:rsidRDefault="007B4A9C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bookmarkStart w:id="1" w:name="_GoBack"/>
                      <w:bookmarkEnd w:id="1"/>
                    </w:p>
                    <w:p w:rsidR="00000BB6" w:rsidRPr="00000BB6" w:rsidRDefault="00000BB6" w:rsidP="00000BB6">
                      <w:pPr>
                        <w:jc w:val="both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00BB6">
                        <w:rPr>
                          <w:b/>
                          <w:sz w:val="24"/>
                          <w:szCs w:val="24"/>
                          <w:u w:val="single"/>
                        </w:rPr>
                        <w:t>Fonctionnalité</w:t>
                      </w:r>
                    </w:p>
                    <w:p w:rsidR="00000BB6" w:rsidRPr="00000BB6" w:rsidRDefault="00000BB6" w:rsidP="00000BB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00BB6">
                        <w:rPr>
                          <w:sz w:val="24"/>
                          <w:szCs w:val="24"/>
                        </w:rPr>
                        <w:t>Permet la création du planning de chaque scène</w:t>
                      </w:r>
                    </w:p>
                    <w:p w:rsidR="00000BB6" w:rsidRPr="00000BB6" w:rsidRDefault="00000BB6" w:rsidP="00000BB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00BB6">
                        <w:rPr>
                          <w:sz w:val="24"/>
                          <w:szCs w:val="24"/>
                        </w:rPr>
                        <w:t>Gestion du staff</w:t>
                      </w:r>
                    </w:p>
                    <w:p w:rsidR="00000BB6" w:rsidRPr="00000BB6" w:rsidRDefault="00000BB6" w:rsidP="00000BB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00BB6">
                        <w:rPr>
                          <w:sz w:val="24"/>
                          <w:szCs w:val="24"/>
                        </w:rPr>
                        <w:t>Impression du planning</w:t>
                      </w:r>
                    </w:p>
                    <w:p w:rsidR="00000BB6" w:rsidRPr="00000BB6" w:rsidRDefault="00000BB6" w:rsidP="00000BB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00BB6">
                        <w:rPr>
                          <w:sz w:val="24"/>
                          <w:szCs w:val="24"/>
                        </w:rPr>
                        <w:t>Gestion de la scène</w:t>
                      </w:r>
                    </w:p>
                    <w:p w:rsidR="00000BB6" w:rsidRPr="00000BB6" w:rsidRDefault="00000BB6" w:rsidP="00000BB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00BB6">
                        <w:rPr>
                          <w:sz w:val="24"/>
                          <w:szCs w:val="24"/>
                        </w:rPr>
                        <w:t>Accès personnalisé a son planning</w:t>
                      </w:r>
                    </w:p>
                    <w:p w:rsidR="00000BB6" w:rsidRPr="00000BB6" w:rsidRDefault="00000BB6" w:rsidP="00000B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00BB6" w:rsidRPr="00000BB6" w:rsidRDefault="00000BB6" w:rsidP="00A82F6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00BB6" w:rsidRDefault="00000BB6" w:rsidP="00A82F6A"/>
                  </w:txbxContent>
                </v:textbox>
              </v:shape>
            </w:pict>
          </mc:Fallback>
        </mc:AlternateContent>
      </w:r>
      <w:r w:rsidR="00000BB6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E8E91" wp14:editId="5210086C">
                <wp:simplePos x="0" y="0"/>
                <wp:positionH relativeFrom="page">
                  <wp:align>left</wp:align>
                </wp:positionH>
                <wp:positionV relativeFrom="paragraph">
                  <wp:posOffset>1706245</wp:posOffset>
                </wp:positionV>
                <wp:extent cx="2417197" cy="7775906"/>
                <wp:effectExtent l="0" t="0" r="21590" b="158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197" cy="77759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B6" w:rsidRDefault="00000BB6" w:rsidP="00472484">
                            <w:pPr>
                              <w:pStyle w:val="Titre2"/>
                            </w:pPr>
                          </w:p>
                          <w:p w:rsidR="007B4A9C" w:rsidRDefault="007B4A9C" w:rsidP="007B4A9C"/>
                          <w:p w:rsidR="007B4A9C" w:rsidRDefault="007B4A9C" w:rsidP="007B4A9C"/>
                          <w:p w:rsidR="007B4A9C" w:rsidRPr="007B4A9C" w:rsidRDefault="007B4A9C" w:rsidP="007B4A9C"/>
                          <w:p w:rsidR="00000BB6" w:rsidRPr="00000BB6" w:rsidRDefault="00000BB6" w:rsidP="00000BB6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00BB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Qui </w:t>
                            </w:r>
                            <w:proofErr w:type="gramStart"/>
                            <w:r w:rsidRPr="00000BB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sommes-</w:t>
                            </w:r>
                            <w:proofErr w:type="gramEnd"/>
                            <w:r w:rsidRPr="00000BB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nous ?</w:t>
                            </w:r>
                          </w:p>
                          <w:p w:rsidR="00000BB6" w:rsidRPr="00000BB6" w:rsidRDefault="00000BB6" w:rsidP="00000B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0BB6">
                              <w:rPr>
                                <w:sz w:val="24"/>
                                <w:szCs w:val="24"/>
                              </w:rPr>
                              <w:t>OrgaFestival est une association d'amoureux des festivals ayant décidé de simplifier la vie des organisateurs en créant un logiciel de gestion du planning d'un festival.</w:t>
                            </w:r>
                          </w:p>
                          <w:p w:rsidR="00000BB6" w:rsidRPr="00000BB6" w:rsidRDefault="00000BB6" w:rsidP="00000B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00BB6" w:rsidRPr="00000BB6" w:rsidRDefault="00000BB6" w:rsidP="00000B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00BB6" w:rsidRPr="00000BB6" w:rsidRDefault="00000BB6" w:rsidP="00000B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0BB6">
                              <w:rPr>
                                <w:sz w:val="24"/>
                                <w:szCs w:val="24"/>
                              </w:rPr>
                              <w:t>OrgaFestival vous permet d'organiser les différents concerts de votre festival en vous offrant la possibilité de créer des plannings personnalisé pour vos artistes, votre staff et vos scènes.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8E91" id="Zone de texte 6" o:spid="_x0000_s1028" type="#_x0000_t202" style="position:absolute;margin-left:0;margin-top:134.35pt;width:190.35pt;height:612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00BB6" w:rsidRDefault="00000BB6" w:rsidP="00472484">
                      <w:pPr>
                        <w:pStyle w:val="Titre2"/>
                      </w:pPr>
                    </w:p>
                    <w:p w:rsidR="007B4A9C" w:rsidRDefault="007B4A9C" w:rsidP="007B4A9C"/>
                    <w:p w:rsidR="007B4A9C" w:rsidRDefault="007B4A9C" w:rsidP="007B4A9C"/>
                    <w:p w:rsidR="007B4A9C" w:rsidRPr="007B4A9C" w:rsidRDefault="007B4A9C" w:rsidP="007B4A9C"/>
                    <w:p w:rsidR="00000BB6" w:rsidRPr="00000BB6" w:rsidRDefault="00000BB6" w:rsidP="00000BB6">
                      <w:pPr>
                        <w:jc w:val="both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00BB6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Qui </w:t>
                      </w:r>
                      <w:proofErr w:type="gramStart"/>
                      <w:r w:rsidRPr="00000BB6">
                        <w:rPr>
                          <w:b/>
                          <w:sz w:val="24"/>
                          <w:szCs w:val="24"/>
                          <w:u w:val="single"/>
                        </w:rPr>
                        <w:t>sommes-</w:t>
                      </w:r>
                      <w:proofErr w:type="gramEnd"/>
                      <w:r w:rsidRPr="00000BB6">
                        <w:rPr>
                          <w:b/>
                          <w:sz w:val="24"/>
                          <w:szCs w:val="24"/>
                          <w:u w:val="single"/>
                        </w:rPr>
                        <w:t>nous ?</w:t>
                      </w:r>
                    </w:p>
                    <w:p w:rsidR="00000BB6" w:rsidRPr="00000BB6" w:rsidRDefault="00000BB6" w:rsidP="00000B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00BB6">
                        <w:rPr>
                          <w:sz w:val="24"/>
                          <w:szCs w:val="24"/>
                        </w:rPr>
                        <w:t>OrgaFestival est une association d'amoureux des festivals ayant décidé de simplifier la vie des organisateurs en créant un logiciel de gestion du planning d'un festival.</w:t>
                      </w:r>
                    </w:p>
                    <w:p w:rsidR="00000BB6" w:rsidRPr="00000BB6" w:rsidRDefault="00000BB6" w:rsidP="00000B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00BB6" w:rsidRPr="00000BB6" w:rsidRDefault="00000BB6" w:rsidP="00000B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00BB6" w:rsidRPr="00000BB6" w:rsidRDefault="00000BB6" w:rsidP="00000B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00BB6">
                        <w:rPr>
                          <w:sz w:val="24"/>
                          <w:szCs w:val="24"/>
                        </w:rPr>
                        <w:t>OrgaFestival vous permet d'organiser les différents concerts de votre festival en vous offrant la possibilité de créer des plannings personnalisé pour vos artistes, votre staff et vos scènes.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740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-891844</wp:posOffset>
                </wp:positionH>
                <wp:positionV relativeFrom="paragraph">
                  <wp:posOffset>1708122</wp:posOffset>
                </wp:positionV>
                <wp:extent cx="7927451" cy="7854481"/>
                <wp:effectExtent l="0" t="0" r="1651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7451" cy="78544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BB6" w:rsidRDefault="00000BB6" w:rsidP="0001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70.2pt;margin-top:134.5pt;width:624.2pt;height:618.4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00BB6" w:rsidRDefault="00000BB6" w:rsidP="00017400"/>
                  </w:txbxContent>
                </v:textbox>
              </v:rect>
            </w:pict>
          </mc:Fallback>
        </mc:AlternateContent>
      </w:r>
    </w:p>
    <w:sectPr w:rsidR="000F1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35419"/>
    <w:multiLevelType w:val="hybridMultilevel"/>
    <w:tmpl w:val="3390AC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07D47"/>
    <w:multiLevelType w:val="hybridMultilevel"/>
    <w:tmpl w:val="D7486E3A"/>
    <w:lvl w:ilvl="0" w:tplc="10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D097077"/>
    <w:multiLevelType w:val="hybridMultilevel"/>
    <w:tmpl w:val="90C2D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BD"/>
    <w:rsid w:val="00000BB6"/>
    <w:rsid w:val="000131B5"/>
    <w:rsid w:val="00017400"/>
    <w:rsid w:val="0002730D"/>
    <w:rsid w:val="000F17BD"/>
    <w:rsid w:val="00226E61"/>
    <w:rsid w:val="00472484"/>
    <w:rsid w:val="0051056C"/>
    <w:rsid w:val="00695F92"/>
    <w:rsid w:val="007B4A9C"/>
    <w:rsid w:val="00A82F6A"/>
    <w:rsid w:val="00AC5029"/>
    <w:rsid w:val="00BF34C4"/>
    <w:rsid w:val="00C71E17"/>
    <w:rsid w:val="00E521F4"/>
    <w:rsid w:val="00F00790"/>
    <w:rsid w:val="00F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B6F702-35A0-470E-AC58-33E367E8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3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17B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740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7400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F3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65910E.dotm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école de gestion de Genève // HES-SO Genève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 Choudens</dc:creator>
  <cp:keywords/>
  <dc:description/>
  <cp:lastModifiedBy>Antoine De Choudens</cp:lastModifiedBy>
  <cp:revision>3</cp:revision>
  <dcterms:created xsi:type="dcterms:W3CDTF">2016-02-25T12:19:00Z</dcterms:created>
  <dcterms:modified xsi:type="dcterms:W3CDTF">2016-02-25T14:58:00Z</dcterms:modified>
</cp:coreProperties>
</file>